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03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9844"/>
      </w:tblGrid>
      <w:tr w:rsidR="00A66B18" w:rsidRPr="0041428F" w:rsidTr="002838EF">
        <w:trPr>
          <w:trHeight w:val="207"/>
          <w:jc w:val="center"/>
        </w:trPr>
        <w:tc>
          <w:tcPr>
            <w:tcW w:w="9845" w:type="dxa"/>
          </w:tcPr>
          <w:p w:rsidR="00A66B18" w:rsidRPr="0041428F" w:rsidRDefault="00A66B18" w:rsidP="002838EF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  <w:tr w:rsidR="00615018" w:rsidRPr="0041428F" w:rsidTr="002838EF">
        <w:trPr>
          <w:trHeight w:val="2076"/>
          <w:jc w:val="center"/>
        </w:trPr>
        <w:tc>
          <w:tcPr>
            <w:tcW w:w="9845" w:type="dxa"/>
            <w:vAlign w:val="bottom"/>
          </w:tcPr>
          <w:p w:rsidR="00A66B18" w:rsidRPr="002838EF" w:rsidRDefault="002838EF" w:rsidP="00A66B18">
            <w:pPr>
              <w:pStyle w:val="Informacindecontacto"/>
              <w:rPr>
                <w:sz w:val="60"/>
                <w:szCs w:val="60"/>
              </w:rPr>
            </w:pPr>
            <w:r w:rsidRPr="002838EF">
              <w:rPr>
                <w:sz w:val="60"/>
                <w:szCs w:val="60"/>
              </w:rPr>
              <w:t>DMO Cargas</w:t>
            </w:r>
          </w:p>
          <w:p w:rsidR="002838EF" w:rsidRDefault="002838EF" w:rsidP="00A66B18">
            <w:pPr>
              <w:pStyle w:val="Informacindecontacto"/>
            </w:pPr>
          </w:p>
          <w:p w:rsidR="002838EF" w:rsidRDefault="002838EF" w:rsidP="00A66B18">
            <w:pPr>
              <w:pStyle w:val="Informacindecontacto"/>
            </w:pPr>
          </w:p>
          <w:p w:rsidR="002838EF" w:rsidRPr="00A66B18" w:rsidRDefault="002838EF" w:rsidP="002838EF">
            <w:pPr>
              <w:pStyle w:val="Informacindecontacto"/>
              <w:ind w:left="0"/>
            </w:pPr>
          </w:p>
          <w:p w:rsidR="003E24DF" w:rsidRPr="0041428F" w:rsidRDefault="00804198" w:rsidP="00A66B18">
            <w:pPr>
              <w:pStyle w:val="Informacindecontacto"/>
            </w:pPr>
            <w:r>
              <w:t>Rivadavia 137, Arroyo Seco, 2128</w:t>
            </w:r>
          </w:p>
          <w:p w:rsidR="003E24DF" w:rsidRPr="00A66B18" w:rsidRDefault="00804198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3413004271</w:t>
            </w:r>
          </w:p>
          <w:p w:rsidR="003E24DF" w:rsidRPr="0041428F" w:rsidRDefault="00804198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proydmo@gmail.com</w:t>
            </w:r>
          </w:p>
          <w:p w:rsidR="003E24DF" w:rsidRPr="0041428F" w:rsidRDefault="00804198" w:rsidP="00804198">
            <w:pPr>
              <w:pStyle w:val="Informacindecontacto"/>
              <w:rPr>
                <w:color w:val="000000" w:themeColor="text1"/>
              </w:rPr>
            </w:pPr>
            <w:r>
              <w:t>www.dmocargas.com.ar</w:t>
            </w:r>
          </w:p>
        </w:tc>
      </w:tr>
    </w:tbl>
    <w:p w:rsidR="00A66B18" w:rsidRDefault="00A66B18"/>
    <w:p w:rsidR="00A66B18" w:rsidRPr="0041428F" w:rsidRDefault="00A66B18" w:rsidP="00221CA8">
      <w:pPr>
        <w:ind w:left="0"/>
        <w:rPr>
          <w:color w:val="000000" w:themeColor="text1"/>
        </w:rPr>
      </w:pPr>
    </w:p>
    <w:p w:rsidR="00A66B18" w:rsidRPr="00FB11D2" w:rsidRDefault="00804198" w:rsidP="00E4786A">
      <w:pPr>
        <w:pStyle w:val="Saludo"/>
        <w:rPr>
          <w:b/>
          <w:lang w:bidi="es-ES"/>
        </w:rPr>
      </w:pPr>
      <w:r w:rsidRPr="00FB11D2">
        <w:rPr>
          <w:b/>
        </w:rPr>
        <w:t>ASUNTO</w:t>
      </w:r>
      <w:r w:rsidR="00A66B18" w:rsidRPr="00FB11D2">
        <w:rPr>
          <w:b/>
          <w:lang w:bidi="es-ES"/>
        </w:rPr>
        <w:t>:</w:t>
      </w:r>
      <w:r w:rsidR="00FB11D2">
        <w:rPr>
          <w:b/>
          <w:lang w:bidi="es-ES"/>
        </w:rPr>
        <w:t xml:space="preserve"> RECEPCIÓN DE LA CARGA</w:t>
      </w:r>
      <w:bookmarkStart w:id="0" w:name="_GoBack"/>
      <w:bookmarkEnd w:id="0"/>
      <w:r w:rsidR="003442C0" w:rsidRPr="00FB11D2">
        <w:rPr>
          <w:b/>
          <w:lang w:bidi="es-ES"/>
        </w:rPr>
        <w:t xml:space="preserve"> </w:t>
      </w:r>
    </w:p>
    <w:p w:rsidR="00DD1A46" w:rsidRDefault="00804198" w:rsidP="00DD1A46">
      <w:pPr>
        <w:pStyle w:val="Saludo"/>
        <w:rPr>
          <w:lang w:bidi="es-ES"/>
        </w:rPr>
      </w:pPr>
      <w:r>
        <w:rPr>
          <w:lang w:bidi="es-ES"/>
        </w:rPr>
        <w:t>Yo</w:t>
      </w:r>
      <w:r w:rsidR="00DD1A46">
        <w:rPr>
          <w:lang w:bidi="es-ES"/>
        </w:rPr>
        <w:t xml:space="preserve"> </w:t>
      </w:r>
      <w:r w:rsidR="003442C0">
        <w:rPr>
          <w:lang w:bidi="es-ES"/>
        </w:rPr>
        <w:t xml:space="preserve">receptor de </w:t>
      </w:r>
      <w:proofErr w:type="gramStart"/>
      <w:r w:rsidR="003442C0">
        <w:rPr>
          <w:lang w:bidi="es-ES"/>
        </w:rPr>
        <w:t>carga</w:t>
      </w:r>
      <w:r w:rsidR="00DD1A46">
        <w:rPr>
          <w:lang w:bidi="es-ES"/>
        </w:rPr>
        <w:t xml:space="preserve"> </w:t>
      </w:r>
      <w:r>
        <w:rPr>
          <w:lang w:bidi="es-ES"/>
        </w:rPr>
        <w:t>,</w:t>
      </w:r>
      <w:proofErr w:type="gramEnd"/>
      <w:r>
        <w:rPr>
          <w:lang w:bidi="es-ES"/>
        </w:rPr>
        <w:t xml:space="preserve"> ………………………………., identificado con D.N.I</w:t>
      </w:r>
      <w:r w:rsidR="00DD1A46">
        <w:rPr>
          <w:lang w:bidi="es-ES"/>
        </w:rPr>
        <w:t>.</w:t>
      </w:r>
      <w:r>
        <w:rPr>
          <w:lang w:bidi="es-ES"/>
        </w:rPr>
        <w:t>/C.U.I.T</w:t>
      </w:r>
      <w:r w:rsidR="00DD1A46">
        <w:rPr>
          <w:lang w:bidi="es-ES"/>
        </w:rPr>
        <w:t xml:space="preserve"> N° …………………….., domiciliado en ……………………………</w:t>
      </w:r>
      <w:r w:rsidR="00A8218A">
        <w:rPr>
          <w:lang w:bidi="es-ES"/>
        </w:rPr>
        <w:t xml:space="preserve"> de la c</w:t>
      </w:r>
      <w:r w:rsidR="00DD1A46">
        <w:rPr>
          <w:lang w:bidi="es-ES"/>
        </w:rPr>
        <w:t xml:space="preserve">iudad de ………………….., provincia de ………………...., departamento de ………………….. . </w:t>
      </w:r>
      <w:r w:rsidR="00DD1A46" w:rsidRPr="00DD1A46">
        <w:rPr>
          <w:b/>
          <w:lang w:bidi="es-ES"/>
        </w:rPr>
        <w:t xml:space="preserve">Mediante el presente </w:t>
      </w:r>
      <w:r w:rsidR="003442C0">
        <w:rPr>
          <w:b/>
          <w:lang w:bidi="es-ES"/>
        </w:rPr>
        <w:t>confirmo que acepto</w:t>
      </w:r>
      <w:r w:rsidR="00DD1A46" w:rsidRPr="00DD1A46">
        <w:rPr>
          <w:b/>
          <w:lang w:bidi="es-ES"/>
        </w:rPr>
        <w:t xml:space="preserve"> </w:t>
      </w:r>
      <w:r w:rsidR="003442C0">
        <w:rPr>
          <w:b/>
          <w:lang w:bidi="es-ES"/>
        </w:rPr>
        <w:t xml:space="preserve">el estado de entrega de la carga </w:t>
      </w:r>
      <w:r w:rsidR="003442C0" w:rsidRPr="003442C0">
        <w:rPr>
          <w:lang w:bidi="es-ES"/>
        </w:rPr>
        <w:t>correspondiente al Sr/</w:t>
      </w:r>
      <w:r w:rsidR="00A8218A" w:rsidRPr="003442C0">
        <w:rPr>
          <w:lang w:bidi="es-ES"/>
        </w:rPr>
        <w:t>Sra.</w:t>
      </w:r>
      <w:r w:rsidR="003442C0">
        <w:rPr>
          <w:b/>
          <w:lang w:bidi="es-ES"/>
        </w:rPr>
        <w:t xml:space="preserve"> </w:t>
      </w:r>
      <w:r w:rsidR="003442C0">
        <w:rPr>
          <w:lang w:bidi="es-ES"/>
        </w:rPr>
        <w:t>……………………. transportada por el</w:t>
      </w:r>
      <w:r w:rsidR="00DD1A46">
        <w:rPr>
          <w:lang w:bidi="es-ES"/>
        </w:rPr>
        <w:t xml:space="preserve"> Sr/Sra.…………………………</w:t>
      </w:r>
      <w:proofErr w:type="gramStart"/>
      <w:r w:rsidR="00DD1A46">
        <w:rPr>
          <w:lang w:bidi="es-ES"/>
        </w:rPr>
        <w:t>…….</w:t>
      </w:r>
      <w:proofErr w:type="gramEnd"/>
      <w:r w:rsidR="00DD1A46">
        <w:rPr>
          <w:lang w:bidi="es-ES"/>
        </w:rPr>
        <w:t xml:space="preserve">. </w:t>
      </w:r>
      <w:r w:rsidR="00DD1A46" w:rsidRPr="00DD1A46">
        <w:rPr>
          <w:b/>
          <w:lang w:bidi="es-ES"/>
        </w:rPr>
        <w:t>IDENTIFICADO/A CON D.N.I. N°………………</w:t>
      </w:r>
      <w:proofErr w:type="gramStart"/>
      <w:r w:rsidR="00DD1A46" w:rsidRPr="00DD1A46">
        <w:rPr>
          <w:b/>
          <w:lang w:bidi="es-ES"/>
        </w:rPr>
        <w:t>…….</w:t>
      </w:r>
      <w:proofErr w:type="gramEnd"/>
      <w:r w:rsidR="00DD1A46" w:rsidRPr="00DD1A46">
        <w:rPr>
          <w:b/>
          <w:lang w:bidi="es-ES"/>
        </w:rPr>
        <w:t>,</w:t>
      </w:r>
      <w:r w:rsidR="00DD1A46">
        <w:rPr>
          <w:lang w:bidi="es-ES"/>
        </w:rPr>
        <w:t xml:space="preserve"> el </w:t>
      </w:r>
      <w:r w:rsidR="00A8218A">
        <w:rPr>
          <w:lang w:bidi="es-ES"/>
        </w:rPr>
        <w:t>día…</w:t>
      </w:r>
      <w:r w:rsidR="00DD1A46">
        <w:rPr>
          <w:lang w:bidi="es-ES"/>
        </w:rPr>
        <w:t xml:space="preserve">………………. del </w:t>
      </w:r>
      <w:r w:rsidR="00A8218A">
        <w:rPr>
          <w:lang w:bidi="es-ES"/>
        </w:rPr>
        <w:t>año…</w:t>
      </w:r>
      <w:r w:rsidR="00DD1A46">
        <w:rPr>
          <w:lang w:bidi="es-ES"/>
        </w:rPr>
        <w:t>…</w:t>
      </w:r>
      <w:proofErr w:type="gramStart"/>
      <w:r w:rsidR="00DD1A46">
        <w:rPr>
          <w:lang w:bidi="es-ES"/>
        </w:rPr>
        <w:t>……</w:t>
      </w:r>
      <w:r w:rsidR="00A8218A">
        <w:rPr>
          <w:lang w:bidi="es-ES"/>
        </w:rPr>
        <w:t>.</w:t>
      </w:r>
      <w:proofErr w:type="gramEnd"/>
      <w:r w:rsidR="00A8218A">
        <w:rPr>
          <w:lang w:bidi="es-ES"/>
        </w:rPr>
        <w:t>. .</w:t>
      </w:r>
    </w:p>
    <w:p w:rsidR="00A66B18" w:rsidRPr="00A8218A" w:rsidRDefault="00A8218A" w:rsidP="00A8218A">
      <w:pPr>
        <w:pStyle w:val="Saludo"/>
        <w:rPr>
          <w:b/>
          <w:lang w:bidi="es-ES"/>
        </w:rPr>
      </w:pPr>
      <w:r w:rsidRPr="00A8218A">
        <w:rPr>
          <w:b/>
          <w:lang w:bidi="es-ES"/>
        </w:rPr>
        <w:t>Observaciones:</w:t>
      </w:r>
      <w:r>
        <w:rPr>
          <w:b/>
          <w:lang w:bidi="es-ES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dt>
      <w:sdtPr>
        <w:id w:val="2139374424"/>
        <w:placeholder>
          <w:docPart w:val="C452653306024FE4A309CA3CCBDF16E4"/>
        </w:placeholder>
        <w:temporary/>
        <w:showingPlcHdr/>
        <w15:appearance w15:val="hidden"/>
      </w:sdtPr>
      <w:sdtEndPr/>
      <w:sdtContent>
        <w:p w:rsidR="00A66B18" w:rsidRPr="00E4786A" w:rsidRDefault="00E4786A" w:rsidP="00E4786A">
          <w:pPr>
            <w:pStyle w:val="Cierre"/>
          </w:pPr>
          <w:r w:rsidRPr="00E4786A">
            <w:rPr>
              <w:lang w:bidi="es-ES"/>
            </w:rPr>
            <w:t>Un cordial saludo,</w:t>
          </w:r>
        </w:p>
      </w:sdtContent>
    </w:sdt>
    <w:p w:rsidR="00A66B18" w:rsidRPr="0041428F" w:rsidRDefault="00221CA8" w:rsidP="00A6783B">
      <w:pPr>
        <w:pStyle w:val="Firma"/>
        <w:rPr>
          <w:color w:val="000000" w:themeColor="text1"/>
        </w:rPr>
      </w:pPr>
      <w:r>
        <w:t>Nombre: …………………..</w:t>
      </w:r>
      <w:r w:rsidR="00A6783B">
        <w:rPr>
          <w:lang w:bidi="es-ES"/>
        </w:rPr>
        <w:br/>
      </w:r>
    </w:p>
    <w:sectPr w:rsidR="00A66B18" w:rsidRPr="0041428F" w:rsidSect="009F664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C2A" w:rsidRDefault="00CC7C2A" w:rsidP="00A66B18">
      <w:pPr>
        <w:spacing w:before="0" w:after="0"/>
      </w:pPr>
      <w:r>
        <w:separator/>
      </w:r>
    </w:p>
  </w:endnote>
  <w:endnote w:type="continuationSeparator" w:id="0">
    <w:p w:rsidR="00CC7C2A" w:rsidRDefault="00CC7C2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C2A" w:rsidRDefault="00CC7C2A" w:rsidP="00A66B18">
      <w:pPr>
        <w:spacing w:before="0" w:after="0"/>
      </w:pPr>
      <w:r>
        <w:separator/>
      </w:r>
    </w:p>
  </w:footnote>
  <w:footnote w:type="continuationSeparator" w:id="0">
    <w:p w:rsidR="00CC7C2A" w:rsidRDefault="00CC7C2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cabezado"/>
    </w:pPr>
    <w:r w:rsidRPr="0041428F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9085C7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98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21CA8"/>
    <w:rsid w:val="002838EF"/>
    <w:rsid w:val="003101B6"/>
    <w:rsid w:val="003442C0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804198"/>
    <w:rsid w:val="009F6646"/>
    <w:rsid w:val="00A26FE7"/>
    <w:rsid w:val="00A66B18"/>
    <w:rsid w:val="00A6783B"/>
    <w:rsid w:val="00A8218A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CC7C2A"/>
    <w:rsid w:val="00CF49D4"/>
    <w:rsid w:val="00D10958"/>
    <w:rsid w:val="00D66593"/>
    <w:rsid w:val="00DD1A46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B11D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71C7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o\AppData\Roaming\Microsoft\Plantillas\Membrete%20de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52653306024FE4A309CA3CCBDF1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9B476-E056-4787-8E5B-D355FF18F0BD}"/>
      </w:docPartPr>
      <w:docPartBody>
        <w:p w:rsidR="00872C50" w:rsidRDefault="00851D2E">
          <w:pPr>
            <w:pStyle w:val="C452653306024FE4A309CA3CCBDF16E4"/>
          </w:pPr>
          <w:r w:rsidRPr="00E4786A">
            <w:rPr>
              <w:lang w:bidi="es-ES"/>
            </w:rPr>
            <w:t>Un cordial saludo,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2E"/>
    <w:rsid w:val="00851D2E"/>
    <w:rsid w:val="00872C50"/>
    <w:rsid w:val="00C2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56C225BEE584E0C9EE9B238CE76B502">
    <w:name w:val="656C225BEE584E0C9EE9B238CE76B502"/>
  </w:style>
  <w:style w:type="paragraph" w:customStyle="1" w:styleId="79895E6978F142BF833C7632DDF543F7">
    <w:name w:val="79895E6978F142BF833C7632DDF543F7"/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C02E8016FC104B8D8D220810E597CBC3">
    <w:name w:val="C02E8016FC104B8D8D220810E597CBC3"/>
  </w:style>
  <w:style w:type="paragraph" w:customStyle="1" w:styleId="F87DDE01339C401E998316F9109CC9F5">
    <w:name w:val="F87DDE01339C401E998316F9109CC9F5"/>
  </w:style>
  <w:style w:type="paragraph" w:customStyle="1" w:styleId="A6184C44A9054FCDB797919A83CA6603">
    <w:name w:val="A6184C44A9054FCDB797919A83CA6603"/>
  </w:style>
  <w:style w:type="paragraph" w:customStyle="1" w:styleId="032C08DA303347A7B681E6E83B8F7152">
    <w:name w:val="032C08DA303347A7B681E6E83B8F7152"/>
  </w:style>
  <w:style w:type="paragraph" w:customStyle="1" w:styleId="84CFE6A633E84EF08A962E616E5420B9">
    <w:name w:val="84CFE6A633E84EF08A962E616E5420B9"/>
  </w:style>
  <w:style w:type="paragraph" w:customStyle="1" w:styleId="CCAD900B9F7743AB99FFB075C3C13C35">
    <w:name w:val="CCAD900B9F7743AB99FFB075C3C13C35"/>
  </w:style>
  <w:style w:type="paragraph" w:customStyle="1" w:styleId="A2E2E03CDEA94FE4A60B09CA7D7FE0C4">
    <w:name w:val="A2E2E03CDEA94FE4A60B09CA7D7FE0C4"/>
  </w:style>
  <w:style w:type="paragraph" w:customStyle="1" w:styleId="C452653306024FE4A309CA3CCBDF16E4">
    <w:name w:val="C452653306024FE4A309CA3CCBDF16E4"/>
  </w:style>
  <w:style w:type="paragraph" w:customStyle="1" w:styleId="5BDEA69C523E4AE69B6BC9256C5EDCAD">
    <w:name w:val="5BDEA69C523E4AE69B6BC9256C5EDCAD"/>
  </w:style>
  <w:style w:type="paragraph" w:customStyle="1" w:styleId="3DF62FE0B18D4592A237033E69BE1329">
    <w:name w:val="3DF62FE0B18D4592A237033E69BE1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FC29EF-28B7-4B57-8286-FF36AE43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2022-11-02T16:22:00Z</dcterms:created>
  <dcterms:modified xsi:type="dcterms:W3CDTF">2022-11-02T17:29:00Z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